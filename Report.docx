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CCC"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Giới thiệu</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VNTT</w:t>
      </w:r>
    </w:p>
    <w:p w:rsidR="009D6761" w:rsidRPr="00B539CC" w:rsidRDefault="009D6761" w:rsidP="009D6761">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Dịch vụ Cloudbackup</w:t>
      </w:r>
      <w:r w:rsidR="00F463AF" w:rsidRPr="00B539CC">
        <w:rPr>
          <w:rFonts w:ascii="Times New Roman" w:hAnsi="Times New Roman" w:cs="Times New Roman"/>
          <w:sz w:val="24"/>
          <w:szCs w:val="24"/>
        </w:rPr>
        <w:t>:</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Hiện trạng</w:t>
      </w:r>
      <w:r w:rsidR="00F463AF" w:rsidRPr="00B539CC">
        <w:rPr>
          <w:rFonts w:ascii="Times New Roman" w:hAnsi="Times New Roman" w:cs="Times New Roman"/>
          <w:sz w:val="24"/>
          <w:szCs w:val="24"/>
        </w:rPr>
        <w:t xml:space="preserve"> ứng dụng portal</w:t>
      </w:r>
    </w:p>
    <w:p w:rsidR="000C1F3E" w:rsidRDefault="000C1F3E">
      <w:pPr>
        <w:rPr>
          <w:rStyle w:val="Heading1Char"/>
          <w:rFonts w:ascii="Times New Roman" w:hAnsi="Times New Roman" w:cs="Times New Roman"/>
          <w:sz w:val="24"/>
          <w:szCs w:val="24"/>
        </w:rPr>
      </w:pPr>
      <w:r>
        <w:rPr>
          <w:rStyle w:val="Heading1Char"/>
          <w:rFonts w:ascii="Times New Roman" w:hAnsi="Times New Roman" w:cs="Times New Roman"/>
          <w:sz w:val="24"/>
          <w:szCs w:val="24"/>
        </w:rPr>
        <w:t>Định nghĩa</w:t>
      </w:r>
    </w:p>
    <w:p w:rsidR="000C1F3E" w:rsidRPr="00B6646C" w:rsidRDefault="000C1F3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bảng gồm các hàng và các cột. Mỗi ô trong bảng là tổng hợp trạng thái của </w:t>
      </w:r>
      <w:r w:rsidR="00B0313B" w:rsidRPr="00B6646C">
        <w:rPr>
          <w:rFonts w:ascii="Times New Roman" w:hAnsi="Times New Roman" w:cs="Times New Roman"/>
          <w:sz w:val="24"/>
          <w:szCs w:val="24"/>
        </w:rPr>
        <w:t>một một tài khoản manager (admin hoặc backupset)</w:t>
      </w:r>
      <w:r w:rsidRPr="00B6646C">
        <w:rPr>
          <w:rFonts w:ascii="Times New Roman" w:hAnsi="Times New Roman" w:cs="Times New Roman"/>
          <w:sz w:val="24"/>
          <w:szCs w:val="24"/>
        </w:rPr>
        <w:t xml:space="preserve"> trên cloudbackup trong một thời gian cố định (một ngày hoặc một giờ). Các ô được hiển thị với màu sắc khác nhau tương ứng với trạng thái </w:t>
      </w:r>
      <w:r w:rsidR="00B0313B" w:rsidRPr="00B6646C">
        <w:rPr>
          <w:rFonts w:ascii="Times New Roman" w:hAnsi="Times New Roman" w:cs="Times New Roman"/>
          <w:sz w:val="24"/>
          <w:szCs w:val="24"/>
        </w:rPr>
        <w:t xml:space="preserve">của tài khoản (backupset) đó trong đơn vị thời gian. Những trạng thái này được xét theo thứ tự ưu tiên nếu có nhiều backupjob trong cùng đơn vị thời gian. </w:t>
      </w:r>
      <w:r w:rsidR="00902E5E" w:rsidRPr="00B6646C">
        <w:rPr>
          <w:rFonts w:ascii="Times New Roman" w:hAnsi="Times New Roman" w:cs="Times New Roman"/>
          <w:sz w:val="24"/>
          <w:szCs w:val="24"/>
        </w:rPr>
        <w:t xml:space="preserve">Mỗi dòng trong dashboard tương ứng với một tài khoản(manager, admin) hoặc backupset. </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Dashboard được thể hiện ở 2 dạng: dạng theo ngày (được sử dụng cho hầu hết các tài khoản trên cloudbackup gồm: manager, admin, vnttadmin, vnttdirector) và dạng trình bày theo giờ (được sử dụng cho tài khoản vnttagent).</w:t>
      </w:r>
    </w:p>
    <w:p w:rsidR="00902E5E" w:rsidRPr="00B6646C" w:rsidRDefault="00902E5E"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 xml:space="preserve">Dashboard là một tính năng mới, chưa xuất hiện trong console. Dashboard cho phép user có cái nhìn tổng quát về trạng thái của tài khoản (manager, admin) hoặc theo dõi trạng thái của khách hàng (vnttadmin, vnttagent, vnttdirector). </w:t>
      </w:r>
      <w:r w:rsidR="00C77360">
        <w:rPr>
          <w:rFonts w:ascii="Times New Roman" w:hAnsi="Times New Roman" w:cs="Times New Roman"/>
          <w:sz w:val="24"/>
          <w:szCs w:val="24"/>
        </w:rPr>
        <w:t>Đây là điều rất quan trọng đặc biệt là đối với user mới vì có thẻ theo dõi được hoạt động của tài khoản. Đồng thời, công ty VNTT cũng có thể theo dõi tình trạng sử dụng của khách hàng một cách dễ hàng để có thể hỗ trợ nhanh chóng, nâng cao chất lượng dịch vụ.</w:t>
      </w:r>
    </w:p>
    <w:p w:rsidR="00902E5E" w:rsidRPr="00B6646C" w:rsidRDefault="00902E5E" w:rsidP="00B6646C">
      <w:pPr>
        <w:rPr>
          <w:rStyle w:val="Heading1Char"/>
          <w:rFonts w:ascii="Times New Roman" w:hAnsi="Times New Roman" w:cs="Times New Roman"/>
          <w:sz w:val="24"/>
          <w:szCs w:val="24"/>
        </w:rPr>
      </w:pPr>
      <w:r w:rsidRPr="00B6646C">
        <w:rPr>
          <w:rStyle w:val="Heading1Char"/>
          <w:rFonts w:ascii="Times New Roman" w:hAnsi="Times New Roman" w:cs="Times New Roman"/>
          <w:sz w:val="24"/>
          <w:szCs w:val="24"/>
        </w:rPr>
        <w:t>Các chứ</w:t>
      </w:r>
      <w:r w:rsidR="00B6646C" w:rsidRPr="00B6646C">
        <w:rPr>
          <w:rStyle w:val="Heading1Char"/>
          <w:rFonts w:ascii="Times New Roman" w:hAnsi="Times New Roman" w:cs="Times New Roman"/>
          <w:sz w:val="24"/>
          <w:szCs w:val="24"/>
        </w:rPr>
        <w:t>c năng</w:t>
      </w:r>
    </w:p>
    <w:p w:rsidR="00902E5E" w:rsidRP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w:t>
      </w:r>
      <w:r w:rsidR="00902E5E" w:rsidRPr="00B6646C">
        <w:rPr>
          <w:rFonts w:ascii="Times New Roman" w:hAnsi="Times New Roman" w:cs="Times New Roman"/>
          <w:sz w:val="24"/>
          <w:szCs w:val="24"/>
        </w:rPr>
        <w:t xml:space="preserve"> trạng thái tổng hợp theo ngày (giờ</w:t>
      </w:r>
      <w:r w:rsidRPr="00B6646C">
        <w:rPr>
          <w:rFonts w:ascii="Times New Roman" w:hAnsi="Times New Roman" w:cs="Times New Roman"/>
          <w:sz w:val="24"/>
          <w:szCs w:val="24"/>
        </w:rPr>
        <w:t>) của user hiện hành (áp dụng đối với manager và admin).</w:t>
      </w:r>
    </w:p>
    <w:p w:rsidR="00B6646C" w:rsidRDefault="00B6646C" w:rsidP="00902E5E">
      <w:pPr>
        <w:pStyle w:val="ListParagraph"/>
        <w:numPr>
          <w:ilvl w:val="0"/>
          <w:numId w:val="3"/>
        </w:numPr>
        <w:rPr>
          <w:rFonts w:ascii="Times New Roman" w:hAnsi="Times New Roman" w:cs="Times New Roman"/>
          <w:sz w:val="24"/>
          <w:szCs w:val="24"/>
        </w:rPr>
      </w:pPr>
      <w:r w:rsidRPr="00B6646C">
        <w:rPr>
          <w:rFonts w:ascii="Times New Roman" w:hAnsi="Times New Roman" w:cs="Times New Roman"/>
          <w:sz w:val="24"/>
          <w:szCs w:val="24"/>
        </w:rPr>
        <w:t>Hiển thị trạng thái tổng hợp theo ngày (giờ) của toàn bộ tài khoản khách hàng (áp dụng đối với vnttadmin, vnttagent và vnttdirector).</w:t>
      </w:r>
    </w:p>
    <w:p w:rsidR="00B6646C" w:rsidRDefault="00B6646C" w:rsidP="00902E5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tổng hợp thông tin khi rê chuột vào các ô header trên dashboard (dữ liệu theo ngày hoặc giờ).</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Hiển thị popup thông tin tài khoản, backupset khi rê chuột vào ô tương ứng.</w:t>
      </w:r>
    </w:p>
    <w:p w:rsidR="00B6646C" w:rsidRDefault="00B6646C" w:rsidP="00B6646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Tạo link liên kết đến các trang setting, backupset, report…</w:t>
      </w:r>
    </w:p>
    <w:p w:rsidR="000D6DA5" w:rsidRPr="00B6646C" w:rsidRDefault="000D6DA5" w:rsidP="000D6DA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Cho phép </w:t>
      </w:r>
      <w:r w:rsidRPr="000D6DA5">
        <w:rPr>
          <w:rFonts w:ascii="Times New Roman" w:hAnsi="Times New Roman" w:cs="Times New Roman"/>
          <w:sz w:val="24"/>
          <w:szCs w:val="24"/>
        </w:rPr>
        <w:t>collapse</w:t>
      </w:r>
      <w:r>
        <w:rPr>
          <w:rFonts w:ascii="Times New Roman" w:hAnsi="Times New Roman" w:cs="Times New Roman"/>
          <w:sz w:val="24"/>
          <w:szCs w:val="24"/>
        </w:rPr>
        <w:t xml:space="preserve"> và expand để xem chi tiết.</w:t>
      </w:r>
      <w:bookmarkStart w:id="0" w:name="_GoBack"/>
      <w:bookmarkEnd w:id="0"/>
      <w:r>
        <w:rPr>
          <w:rFonts w:ascii="Times New Roman" w:hAnsi="Times New Roman" w:cs="Times New Roman"/>
          <w:sz w:val="24"/>
          <w:szCs w:val="24"/>
        </w:rPr>
        <w:t xml:space="preserve"> </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Các vấn đề</w:t>
      </w:r>
    </w:p>
    <w:p w:rsidR="000745FF" w:rsidRDefault="00DE3129" w:rsidP="000745F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Lượng dữ liệu lớn</w:t>
      </w:r>
      <w:r w:rsidR="004E3E78" w:rsidRPr="000745FF">
        <w:rPr>
          <w:rFonts w:ascii="Times New Roman" w:hAnsi="Times New Roman" w:cs="Times New Roman"/>
          <w:sz w:val="24"/>
          <w:szCs w:val="24"/>
        </w:rPr>
        <w:t xml:space="preserve">: </w:t>
      </w:r>
      <w:r w:rsidR="000745FF" w:rsidRPr="00B539CC">
        <w:rPr>
          <w:rFonts w:ascii="Times New Roman" w:hAnsi="Times New Roman" w:cs="Times New Roman"/>
          <w:sz w:val="24"/>
          <w:szCs w:val="24"/>
        </w:rPr>
        <w:t>Với mỗi tài khoản manager sẽ có nhiều tài khoản admin, mỗi tài khoả</w:t>
      </w:r>
      <w:r w:rsidR="000745FF">
        <w:rPr>
          <w:rFonts w:ascii="Times New Roman" w:hAnsi="Times New Roman" w:cs="Times New Roman"/>
          <w:sz w:val="24"/>
          <w:szCs w:val="24"/>
        </w:rPr>
        <w:t>n admin lại</w:t>
      </w:r>
      <w:r w:rsidR="000745FF" w:rsidRPr="00B539CC">
        <w:rPr>
          <w:rFonts w:ascii="Times New Roman" w:hAnsi="Times New Roman" w:cs="Times New Roman"/>
          <w:sz w:val="24"/>
          <w:szCs w:val="24"/>
        </w:rPr>
        <w:t xml:space="preserve"> có nhiều backupset. Do đó số lượng backupset trong mỗi tài khoản admin là khá lớn. Trong một tháng( hoặc một ngày) được hiển thị trên dashboard, số lượng các dòng(record) lưu thông tin của backup job là rất lớ</w:t>
      </w:r>
      <w:r w:rsidR="000745FF">
        <w:rPr>
          <w:rFonts w:ascii="Times New Roman" w:hAnsi="Times New Roman" w:cs="Times New Roman"/>
          <w:sz w:val="24"/>
          <w:szCs w:val="24"/>
        </w:rPr>
        <w:t>n.</w:t>
      </w:r>
    </w:p>
    <w:p w:rsidR="000745FF" w:rsidRDefault="000745FF" w:rsidP="000745FF">
      <w:pPr>
        <w:pStyle w:val="ListParagraph"/>
        <w:rPr>
          <w:rFonts w:ascii="Times New Roman" w:hAnsi="Times New Roman" w:cs="Times New Roman"/>
          <w:sz w:val="24"/>
          <w:szCs w:val="24"/>
        </w:rPr>
      </w:pPr>
      <w:r>
        <w:rPr>
          <w:rFonts w:ascii="Times New Roman" w:hAnsi="Times New Roman" w:cs="Times New Roman"/>
          <w:sz w:val="24"/>
          <w:szCs w:val="24"/>
        </w:rPr>
        <w:t xml:space="preserve">Ví dụ: với 1 tài khoản manager có 5 tài khoản vguard pro và 5 tài khoản vguard lite, mỗi tài khoản có 5 backupset (riêng vguard lite chỉ có 1 backupset). Số lượng backupset là: 30 </w:t>
      </w:r>
      <w:r>
        <w:rPr>
          <w:rFonts w:ascii="Times New Roman" w:hAnsi="Times New Roman" w:cs="Times New Roman"/>
          <w:sz w:val="24"/>
          <w:szCs w:val="24"/>
        </w:rPr>
        <w:lastRenderedPageBreak/>
        <w:t>backupset. Mỗi backupset này có thể thực hiện nhiều lần backup dữ liệu. Cụ thể theo thiết kế, có thể lập lịch cho backupset thực hiện backupset mỗi 2 phút. Tuy nhiên, với điều kiện mỗi backupset thực hiện backup 1 lần/</w:t>
      </w:r>
      <w:r w:rsidR="0025000A">
        <w:rPr>
          <w:rFonts w:ascii="Times New Roman" w:hAnsi="Times New Roman" w:cs="Times New Roman"/>
          <w:sz w:val="24"/>
          <w:szCs w:val="24"/>
        </w:rPr>
        <w:t>4</w:t>
      </w:r>
      <w:r>
        <w:rPr>
          <w:rFonts w:ascii="Times New Roman" w:hAnsi="Times New Roman" w:cs="Times New Roman"/>
          <w:sz w:val="24"/>
          <w:szCs w:val="24"/>
        </w:rPr>
        <w:t xml:space="preserve">h thì số backupjob là  </w:t>
      </w:r>
      <w:r w:rsidR="0052492F">
        <w:rPr>
          <w:rFonts w:ascii="Times New Roman" w:hAnsi="Times New Roman" w:cs="Times New Roman"/>
          <w:sz w:val="24"/>
          <w:szCs w:val="24"/>
        </w:rPr>
        <w:t>18</w:t>
      </w:r>
      <w:r>
        <w:rPr>
          <w:rFonts w:ascii="Times New Roman" w:hAnsi="Times New Roman" w:cs="Times New Roman"/>
          <w:sz w:val="24"/>
          <w:szCs w:val="24"/>
        </w:rPr>
        <w:t>0 backupjob.</w:t>
      </w:r>
    </w:p>
    <w:p w:rsidR="002418F6" w:rsidRDefault="000745FF" w:rsidP="000745FF">
      <w:pPr>
        <w:rPr>
          <w:rFonts w:ascii="Times New Roman" w:hAnsi="Times New Roman" w:cs="Times New Roman"/>
          <w:sz w:val="24"/>
          <w:szCs w:val="24"/>
        </w:rPr>
      </w:pPr>
      <w:r>
        <w:rPr>
          <w:rFonts w:ascii="Times New Roman" w:hAnsi="Times New Roman" w:cs="Times New Roman"/>
          <w:sz w:val="24"/>
          <w:szCs w:val="24"/>
        </w:rPr>
        <w:tab/>
        <w:t>Theo trung bình, nế</w:t>
      </w:r>
      <w:r w:rsidR="00167259">
        <w:rPr>
          <w:rFonts w:ascii="Times New Roman" w:hAnsi="Times New Roman" w:cs="Times New Roman"/>
          <w:sz w:val="24"/>
          <w:szCs w:val="24"/>
        </w:rPr>
        <w:t>u có 2</w:t>
      </w:r>
      <w:r>
        <w:rPr>
          <w:rFonts w:ascii="Times New Roman" w:hAnsi="Times New Roman" w:cs="Times New Roman"/>
          <w:sz w:val="24"/>
          <w:szCs w:val="24"/>
        </w:rPr>
        <w:t>0 user thì số backupjob mỗ</w:t>
      </w:r>
      <w:r w:rsidR="00167259">
        <w:rPr>
          <w:rFonts w:ascii="Times New Roman" w:hAnsi="Times New Roman" w:cs="Times New Roman"/>
          <w:sz w:val="24"/>
          <w:szCs w:val="24"/>
        </w:rPr>
        <w:t xml:space="preserve">i ngày là  </w:t>
      </w:r>
      <w:r w:rsidR="00686AC9">
        <w:rPr>
          <w:rFonts w:ascii="Times New Roman" w:hAnsi="Times New Roman" w:cs="Times New Roman"/>
          <w:sz w:val="24"/>
          <w:szCs w:val="24"/>
        </w:rPr>
        <w:t>18</w:t>
      </w:r>
      <w:r w:rsidR="00167259">
        <w:rPr>
          <w:rFonts w:ascii="Times New Roman" w:hAnsi="Times New Roman" w:cs="Times New Roman"/>
          <w:sz w:val="24"/>
          <w:szCs w:val="24"/>
        </w:rPr>
        <w:t>0 x 2</w:t>
      </w:r>
      <w:r w:rsidR="00965CBB">
        <w:rPr>
          <w:rFonts w:ascii="Times New Roman" w:hAnsi="Times New Roman" w:cs="Times New Roman"/>
          <w:sz w:val="24"/>
          <w:szCs w:val="24"/>
        </w:rPr>
        <w:t>0 = 36</w:t>
      </w:r>
      <w:r w:rsidR="00167259">
        <w:rPr>
          <w:rFonts w:ascii="Times New Roman" w:hAnsi="Times New Roman" w:cs="Times New Roman"/>
          <w:sz w:val="24"/>
          <w:szCs w:val="24"/>
        </w:rPr>
        <w:t>00</w:t>
      </w:r>
      <w:r>
        <w:rPr>
          <w:rFonts w:ascii="Times New Roman" w:hAnsi="Times New Roman" w:cs="Times New Roman"/>
          <w:sz w:val="24"/>
          <w:szCs w:val="24"/>
        </w:rPr>
        <w:t>0 backupjob, một con số rất lớn.</w:t>
      </w:r>
    </w:p>
    <w:p w:rsidR="002418F6" w:rsidRDefault="002418F6" w:rsidP="002418F6">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Tốc độ obs: Thời gian trả lời của obs khi truy xuất các record là khá lâu và API của Obs chỉ hỗ trợ truy xuất backup Job trên từng tài khoản admin vào một ngày xác định. Ngoài ra các thông tin cung cấp bởi chức năng truy xuất trên không thể cung cấp đầy đủ thông tin cho các backup job mà đòi hỏi với mỗi backupjob cần có một câu truy vấn obs khác để lấy thông tin. Tất cả dẫn đến thời gian truy vấn trực tiếp trên Obs để lấy dữ liệu về backupJob là rất dài</w:t>
      </w:r>
      <w:r>
        <w:rPr>
          <w:rFonts w:ascii="Times New Roman" w:hAnsi="Times New Roman" w:cs="Times New Roman"/>
          <w:sz w:val="24"/>
          <w:szCs w:val="24"/>
        </w:rPr>
        <w:t>.</w:t>
      </w:r>
    </w:p>
    <w:p w:rsidR="002418F6" w:rsidRDefault="002418F6" w:rsidP="002418F6">
      <w:pPr>
        <w:pStyle w:val="ListParagraph"/>
        <w:rPr>
          <w:rFonts w:ascii="Times New Roman" w:hAnsi="Times New Roman" w:cs="Times New Roman"/>
          <w:sz w:val="24"/>
          <w:szCs w:val="24"/>
        </w:rPr>
      </w:pPr>
      <w:r>
        <w:rPr>
          <w:rFonts w:ascii="Times New Roman" w:hAnsi="Times New Roman" w:cs="Times New Roman"/>
          <w:sz w:val="24"/>
          <w:szCs w:val="24"/>
        </w:rPr>
        <w:t xml:space="preserve">Cụ thể: nếu muốn truy cập danh sách backupjob của một tài khoản admin trong một tháng thì phải thực hiện 30 truy vấn đến obs (giả định tháng có 30 ngày). Mỗi backupjob trong một ngày cần thực hiện thêm 2 lần truy vấn obs để có thông tin đầy đủ (truy vấn theo ngày chỉ trả về status) như danh sách files, tổng dung lượng thay đổi, thời gian bắt đầu, kết thúc… do đó, nếu có </w:t>
      </w:r>
      <w:r w:rsidR="00167259">
        <w:rPr>
          <w:rFonts w:ascii="Times New Roman" w:hAnsi="Times New Roman" w:cs="Times New Roman"/>
          <w:sz w:val="24"/>
          <w:szCs w:val="24"/>
        </w:rPr>
        <w:t>để thực hiện truy vấn đượ</w:t>
      </w:r>
      <w:r w:rsidR="00026A7C">
        <w:rPr>
          <w:rFonts w:ascii="Times New Roman" w:hAnsi="Times New Roman" w:cs="Times New Roman"/>
          <w:sz w:val="24"/>
          <w:szCs w:val="24"/>
        </w:rPr>
        <w:t>c 36000 backupjob thì sẽ tốn rất nhiều thời gian, không thể đáp ứng nếu truy xuất trực tiếp trên obs</w:t>
      </w:r>
      <w:r w:rsidR="00CA0A40">
        <w:rPr>
          <w:rFonts w:ascii="Times New Roman" w:hAnsi="Times New Roman" w:cs="Times New Roman"/>
          <w:sz w:val="24"/>
          <w:szCs w:val="24"/>
        </w:rPr>
        <w:t>.</w:t>
      </w:r>
    </w:p>
    <w:p w:rsidR="00AB1629" w:rsidRPr="001865C9" w:rsidRDefault="00AB1629" w:rsidP="002418F6">
      <w:pPr>
        <w:pStyle w:val="ListParagraph"/>
        <w:rPr>
          <w:rFonts w:ascii="Times New Roman" w:hAnsi="Times New Roman" w:cs="Times New Roman"/>
          <w:sz w:val="24"/>
          <w:szCs w:val="24"/>
        </w:rPr>
      </w:pPr>
    </w:p>
    <w:p w:rsidR="00A4104B" w:rsidRDefault="00BF4CA7" w:rsidP="00071A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API: API của ashay cung cấp backupset được tạo theo thời gian (ID tính theo millisecond từ 1/1/1970) nên vẫn có thể trùng ID backupset. Một khó khăn khác là cập nhật dữ liệu từ obs để lưu trữ trên database, trong một số lần chạy demo thì xuất hiện có những backupjob cùng ID của cùng backupset nhưng khác status. Hai backupjob trên có một status là missed. Do đó, việc cập nhật dữ liệu và xác nhận, kiểm tra để thêm record vào database gặ</w:t>
      </w:r>
      <w:r w:rsidR="00A4104B">
        <w:rPr>
          <w:rFonts w:ascii="Times New Roman" w:hAnsi="Times New Roman" w:cs="Times New Roman"/>
          <w:sz w:val="24"/>
          <w:szCs w:val="24"/>
        </w:rPr>
        <w:t>p khó khăn.</w:t>
      </w:r>
    </w:p>
    <w:p w:rsidR="00464A5F" w:rsidRDefault="00464A5F" w:rsidP="00464A5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Vấn đề về cập nhật: Do thời gian chạy backupjob trên các user là khác nhau, có thể có những backupjob chạy rất lâu, đăc biệt là chạy lần đầu khi mới tạo backupset. Do không có thông tin về lần cuối cùng chạy backupjob nên phải update từ lúc có backup chưa hoàn tất. Tuy nhiên số lượng backupjob lại rất lớn nên nếu chạy lại nhiều ngày sẽ rất chậm nên cần xác định thời gian giới hạn để cập nhật.</w:t>
      </w:r>
    </w:p>
    <w:p w:rsidR="00464A5F" w:rsidRPr="00694CD9" w:rsidRDefault="00694CD9" w:rsidP="00694CD9">
      <w:pPr>
        <w:pStyle w:val="ListParagraph"/>
        <w:numPr>
          <w:ilvl w:val="0"/>
          <w:numId w:val="3"/>
        </w:numPr>
        <w:rPr>
          <w:rFonts w:ascii="Times New Roman" w:hAnsi="Times New Roman" w:cs="Times New Roman"/>
          <w:sz w:val="24"/>
          <w:szCs w:val="24"/>
        </w:rPr>
      </w:pPr>
      <w:r w:rsidRPr="00694CD9">
        <w:rPr>
          <w:rFonts w:ascii="Times New Roman" w:hAnsi="Times New Roman" w:cs="Times New Roman"/>
          <w:sz w:val="24"/>
          <w:szCs w:val="24"/>
        </w:rPr>
        <w:t>Sự thay đổi</w:t>
      </w:r>
      <w:r w:rsidR="006E37CD">
        <w:rPr>
          <w:rFonts w:ascii="Times New Roman" w:hAnsi="Times New Roman" w:cs="Times New Roman"/>
          <w:sz w:val="24"/>
          <w:szCs w:val="24"/>
        </w:rPr>
        <w:t xml:space="preserve">: </w:t>
      </w:r>
    </w:p>
    <w:p w:rsidR="00F463AF" w:rsidRPr="000745FF" w:rsidRDefault="00F463AF" w:rsidP="00BB50FF">
      <w:pPr>
        <w:pStyle w:val="ListParagraph"/>
        <w:numPr>
          <w:ilvl w:val="0"/>
          <w:numId w:val="3"/>
        </w:numPr>
        <w:rPr>
          <w:rFonts w:ascii="Times New Roman" w:hAnsi="Times New Roman" w:cs="Times New Roman"/>
          <w:sz w:val="24"/>
          <w:szCs w:val="24"/>
        </w:rPr>
      </w:pPr>
      <w:r w:rsidRPr="000745FF">
        <w:rPr>
          <w:rFonts w:ascii="Times New Roman" w:hAnsi="Times New Roman" w:cs="Times New Roman"/>
          <w:sz w:val="24"/>
          <w:szCs w:val="24"/>
        </w:rPr>
        <w:t xml:space="preserve">Tần suất xem: Các thông tin về tài khoản (manager, admin) , backupset được xem với tần số thấp và có thể được thay đổi </w:t>
      </w:r>
      <w:r w:rsidR="0014693A" w:rsidRPr="000745FF">
        <w:rPr>
          <w:rFonts w:ascii="Times New Roman" w:hAnsi="Times New Roman" w:cs="Times New Roman"/>
          <w:sz w:val="24"/>
          <w:szCs w:val="24"/>
        </w:rPr>
        <w:t xml:space="preserve">trong một phiên </w:t>
      </w:r>
      <w:r w:rsidRPr="000745FF">
        <w:rPr>
          <w:rFonts w:ascii="Times New Roman" w:hAnsi="Times New Roman" w:cs="Times New Roman"/>
          <w:sz w:val="24"/>
          <w:szCs w:val="24"/>
        </w:rPr>
        <w:t xml:space="preserve">nên không </w:t>
      </w:r>
      <w:r w:rsidR="0014693A" w:rsidRPr="000745FF">
        <w:rPr>
          <w:rFonts w:ascii="Times New Roman" w:hAnsi="Times New Roman" w:cs="Times New Roman"/>
          <w:sz w:val="24"/>
          <w:szCs w:val="24"/>
        </w:rPr>
        <w:t>được</w:t>
      </w:r>
      <w:r w:rsidR="00646A62">
        <w:rPr>
          <w:rFonts w:ascii="Times New Roman" w:hAnsi="Times New Roman" w:cs="Times New Roman"/>
          <w:sz w:val="24"/>
          <w:szCs w:val="24"/>
        </w:rPr>
        <w:t xml:space="preserve"> lưu trữ</w:t>
      </w:r>
      <w:r w:rsidRPr="000745FF">
        <w:rPr>
          <w:rFonts w:ascii="Times New Roman" w:hAnsi="Times New Roman" w:cs="Times New Roman"/>
          <w:sz w:val="24"/>
          <w:szCs w:val="24"/>
        </w:rPr>
        <w:t xml:space="preserve"> trên web mà được truy vấn với mỗi khi có yêu cầu xem từ phí người dung.</w:t>
      </w:r>
    </w:p>
    <w:p w:rsidR="00F463AF" w:rsidRPr="00B539CC"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Vấn đề bất đồng bộ</w:t>
      </w:r>
    </w:p>
    <w:p w:rsidR="00F463AF" w:rsidRDefault="00F463AF" w:rsidP="004E3E78">
      <w:pPr>
        <w:pStyle w:val="ListParagraph"/>
        <w:numPr>
          <w:ilvl w:val="0"/>
          <w:numId w:val="3"/>
        </w:numPr>
        <w:rPr>
          <w:rFonts w:ascii="Times New Roman" w:hAnsi="Times New Roman" w:cs="Times New Roman"/>
          <w:sz w:val="24"/>
          <w:szCs w:val="24"/>
        </w:rPr>
      </w:pPr>
      <w:r w:rsidRPr="00B539CC">
        <w:rPr>
          <w:rFonts w:ascii="Times New Roman" w:hAnsi="Times New Roman" w:cs="Times New Roman"/>
          <w:sz w:val="24"/>
          <w:szCs w:val="24"/>
        </w:rPr>
        <w:t>Kiểm tra chất lượng các hàm truy vấn Obs:</w:t>
      </w:r>
    </w:p>
    <w:p w:rsidR="009D6761" w:rsidRPr="00B539CC" w:rsidRDefault="00740331" w:rsidP="00016922">
      <w:pPr>
        <w:pStyle w:val="Heading2"/>
        <w:rPr>
          <w:rFonts w:ascii="Times New Roman" w:hAnsi="Times New Roman" w:cs="Times New Roman"/>
          <w:sz w:val="24"/>
          <w:szCs w:val="24"/>
        </w:rPr>
      </w:pPr>
      <w:r w:rsidRPr="00740331">
        <w:rPr>
          <w:rFonts w:ascii="Times New Roman" w:hAnsi="Times New Roman" w:cs="Times New Roman"/>
          <w:sz w:val="24"/>
          <w:szCs w:val="24"/>
        </w:rPr>
        <w:t>Giải pháp</w:t>
      </w:r>
    </w:p>
    <w:p w:rsid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Kiểm soát sự thay đổ</w:t>
      </w:r>
      <w:r>
        <w:rPr>
          <w:rFonts w:ascii="Times New Roman" w:hAnsi="Times New Roman" w:cs="Times New Roman"/>
          <w:sz w:val="24"/>
          <w:szCs w:val="24"/>
        </w:rPr>
        <w:t>i</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Cache (Database, Server, Web)</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Bất đồng bộ + Predict + Detect tác vụ không có chủ đích + Loading stutus + Error</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Tree</w:t>
      </w:r>
    </w:p>
    <w:p w:rsidR="00B326F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lastRenderedPageBreak/>
        <w:t>Build Table</w:t>
      </w:r>
    </w:p>
    <w:p w:rsidR="00B539CC" w:rsidRPr="00B326FC" w:rsidRDefault="00B326FC" w:rsidP="00B326FC">
      <w:pPr>
        <w:rPr>
          <w:rFonts w:ascii="Times New Roman" w:hAnsi="Times New Roman" w:cs="Times New Roman"/>
          <w:sz w:val="24"/>
          <w:szCs w:val="24"/>
        </w:rPr>
      </w:pPr>
      <w:r w:rsidRPr="00B326FC">
        <w:rPr>
          <w:rFonts w:ascii="Times New Roman" w:hAnsi="Times New Roman" w:cs="Times New Roman"/>
          <w:sz w:val="24"/>
          <w:szCs w:val="24"/>
        </w:rPr>
        <w:t>Build Popup</w:t>
      </w:r>
    </w:p>
    <w:p w:rsidR="009D6761" w:rsidRPr="00B539CC" w:rsidRDefault="009D6761" w:rsidP="002F79C9">
      <w:pPr>
        <w:pStyle w:val="Heading2"/>
        <w:rPr>
          <w:rFonts w:ascii="Times New Roman" w:hAnsi="Times New Roman" w:cs="Times New Roman"/>
          <w:sz w:val="24"/>
          <w:szCs w:val="24"/>
        </w:rPr>
      </w:pPr>
      <w:r w:rsidRPr="00B539CC">
        <w:rPr>
          <w:rFonts w:ascii="Times New Roman" w:hAnsi="Times New Roman" w:cs="Times New Roman"/>
          <w:sz w:val="24"/>
          <w:szCs w:val="24"/>
        </w:rPr>
        <w:t>Làm việc nhóm</w:t>
      </w:r>
    </w:p>
    <w:p w:rsidR="009124CB" w:rsidRPr="00B539CC" w:rsidRDefault="009124CB" w:rsidP="009124CB">
      <w:pPr>
        <w:pStyle w:val="ListParagraph"/>
        <w:numPr>
          <w:ilvl w:val="0"/>
          <w:numId w:val="5"/>
        </w:numPr>
        <w:rPr>
          <w:rFonts w:ascii="Times New Roman" w:hAnsi="Times New Roman" w:cs="Times New Roman"/>
          <w:sz w:val="24"/>
          <w:szCs w:val="24"/>
        </w:rPr>
      </w:pPr>
      <w:r w:rsidRPr="00B539CC">
        <w:rPr>
          <w:rFonts w:ascii="Times New Roman" w:hAnsi="Times New Roman" w:cs="Times New Roman"/>
          <w:sz w:val="24"/>
          <w:szCs w:val="24"/>
        </w:rPr>
        <w:t>Team Foudation</w:t>
      </w:r>
    </w:p>
    <w:p w:rsidR="009D6761" w:rsidRPr="00B539CC" w:rsidRDefault="009D6761" w:rsidP="002F79C9">
      <w:pPr>
        <w:pStyle w:val="Heading1"/>
        <w:rPr>
          <w:rFonts w:ascii="Times New Roman" w:hAnsi="Times New Roman" w:cs="Times New Roman"/>
          <w:sz w:val="24"/>
          <w:szCs w:val="24"/>
        </w:rPr>
      </w:pPr>
      <w:r w:rsidRPr="00B539CC">
        <w:rPr>
          <w:rFonts w:ascii="Times New Roman" w:hAnsi="Times New Roman" w:cs="Times New Roman"/>
          <w:sz w:val="24"/>
          <w:szCs w:val="24"/>
        </w:rPr>
        <w:t xml:space="preserve">Kết quả </w:t>
      </w:r>
    </w:p>
    <w:p w:rsidR="009124CB" w:rsidRPr="00B539CC"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Đạt được</w:t>
      </w:r>
    </w:p>
    <w:p w:rsidR="009124CB" w:rsidRDefault="009124CB" w:rsidP="002F79C9">
      <w:pPr>
        <w:pStyle w:val="Heading2"/>
        <w:rPr>
          <w:rFonts w:ascii="Times New Roman" w:hAnsi="Times New Roman" w:cs="Times New Roman"/>
          <w:sz w:val="24"/>
          <w:szCs w:val="24"/>
        </w:rPr>
      </w:pPr>
      <w:r w:rsidRPr="00B539CC">
        <w:rPr>
          <w:rFonts w:ascii="Times New Roman" w:hAnsi="Times New Roman" w:cs="Times New Roman"/>
          <w:sz w:val="24"/>
          <w:szCs w:val="24"/>
        </w:rPr>
        <w:t>Hạn chế</w:t>
      </w:r>
    </w:p>
    <w:p w:rsidR="00443D97" w:rsidRDefault="00443D97" w:rsidP="00443D97"/>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w:t>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Định nghĩa.</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sz w:val="26"/>
          <w:szCs w:val="26"/>
        </w:rPr>
        <w:t>Unit Test là quá trình kiểm thử các thành phần của chương trình như các phương thức, các lớp đối tượng hoặc các đơn vị</w:t>
      </w:r>
      <w:r>
        <w:rPr>
          <w:rFonts w:ascii="Times New Roman" w:hAnsi="Times New Roman" w:cs="Times New Roman"/>
          <w:sz w:val="26"/>
          <w:szCs w:val="26"/>
        </w:rPr>
        <w:t xml:space="preserve"> khác trong code. Unit Test</w:t>
      </w:r>
      <w:r w:rsidRPr="005958AA">
        <w:rPr>
          <w:rFonts w:ascii="Times New Roman" w:hAnsi="Times New Roman" w:cs="Times New Roman"/>
          <w:sz w:val="26"/>
          <w:szCs w:val="26"/>
        </w:rPr>
        <w:t xml:space="preserve"> sẽ giúp </w:t>
      </w:r>
      <w:r>
        <w:rPr>
          <w:rFonts w:ascii="Times New Roman" w:hAnsi="Times New Roman" w:cs="Times New Roman"/>
          <w:sz w:val="26"/>
          <w:szCs w:val="26"/>
        </w:rPr>
        <w:t>developers</w:t>
      </w:r>
      <w:r w:rsidRPr="005958AA">
        <w:rPr>
          <w:rFonts w:ascii="Times New Roman" w:hAnsi="Times New Roman" w:cs="Times New Roman"/>
          <w:sz w:val="26"/>
          <w:szCs w:val="26"/>
        </w:rPr>
        <w:t xml:space="preserve"> có khả năng để xác định chức năng của họ hoạt động đúng như mong đợi.</w:t>
      </w:r>
    </w:p>
    <w:p w:rsidR="00443D97" w:rsidRPr="005958AA" w:rsidRDefault="00443D97" w:rsidP="00443D97">
      <w:pPr>
        <w:jc w:val="both"/>
        <w:rPr>
          <w:rFonts w:ascii="Times New Roman" w:hAnsi="Times New Roman" w:cs="Times New Roman"/>
          <w:sz w:val="26"/>
          <w:szCs w:val="26"/>
        </w:rPr>
      </w:pPr>
      <w:r w:rsidRPr="005958AA">
        <w:rPr>
          <w:rFonts w:ascii="Times New Roman" w:hAnsi="Times New Roman" w:cs="Times New Roman"/>
          <w:noProof/>
          <w:sz w:val="26"/>
          <w:szCs w:val="26"/>
        </w:rPr>
        <w:drawing>
          <wp:inline distT="0" distB="0" distL="0" distR="0" wp14:anchorId="718A2227" wp14:editId="5B4D32AB">
            <wp:extent cx="5943600" cy="3818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18890"/>
                    </a:xfrm>
                    <a:prstGeom prst="rect">
                      <a:avLst/>
                    </a:prstGeom>
                  </pic:spPr>
                </pic:pic>
              </a:graphicData>
            </a:graphic>
          </wp:inline>
        </w:drawing>
      </w:r>
    </w:p>
    <w:p w:rsidR="00443D97" w:rsidRPr="005958AA" w:rsidRDefault="00443D97" w:rsidP="00443D97">
      <w:pPr>
        <w:pStyle w:val="ListParagraph"/>
        <w:numPr>
          <w:ilvl w:val="0"/>
          <w:numId w:val="6"/>
        </w:numPr>
        <w:jc w:val="both"/>
        <w:rPr>
          <w:rFonts w:ascii="Times New Roman" w:hAnsi="Times New Roman" w:cs="Times New Roman"/>
          <w:sz w:val="26"/>
          <w:szCs w:val="26"/>
        </w:rPr>
      </w:pPr>
      <w:r w:rsidRPr="005958AA">
        <w:rPr>
          <w:rFonts w:ascii="Times New Roman" w:hAnsi="Times New Roman" w:cs="Times New Roman"/>
          <w:sz w:val="26"/>
          <w:szCs w:val="26"/>
        </w:rPr>
        <w:t>Lợi ích của Unit Test.</w:t>
      </w:r>
    </w:p>
    <w:p w:rsidR="00443D97" w:rsidRDefault="00443D97" w:rsidP="00443D97">
      <w:pPr>
        <w:pStyle w:val="ListParagraph"/>
        <w:numPr>
          <w:ilvl w:val="0"/>
          <w:numId w:val="3"/>
        </w:numPr>
        <w:jc w:val="both"/>
        <w:rPr>
          <w:rFonts w:ascii="Times New Roman" w:hAnsi="Times New Roman" w:cs="Times New Roman"/>
          <w:sz w:val="26"/>
          <w:szCs w:val="26"/>
        </w:rPr>
      </w:pPr>
      <w:r w:rsidRPr="005958AA">
        <w:rPr>
          <w:rFonts w:ascii="Times New Roman" w:hAnsi="Times New Roman" w:cs="Times New Roman"/>
          <w:sz w:val="26"/>
          <w:szCs w:val="26"/>
        </w:rPr>
        <w:t>Unit Test giúp xác định giải thuật, logic không đúng hoặc các lỗi trong quá trình lập trình</w:t>
      </w:r>
      <w:r>
        <w:rPr>
          <w:rFonts w:ascii="Times New Roman" w:hAnsi="Times New Roman" w:cs="Times New Roman"/>
          <w:sz w:val="26"/>
          <w:szCs w:val="26"/>
        </w:rPr>
        <w:t xml:space="preserve"> từ sớm</w:t>
      </w:r>
      <w:r w:rsidRPr="005958AA">
        <w:rPr>
          <w:rFonts w:ascii="Times New Roman" w:hAnsi="Times New Roman" w:cs="Times New Roman"/>
          <w:sz w:val="26"/>
          <w:szCs w:val="26"/>
        </w:rPr>
        <w:t xml:space="preserve"> để</w:t>
      </w:r>
      <w:r>
        <w:rPr>
          <w:rFonts w:ascii="Times New Roman" w:hAnsi="Times New Roman" w:cs="Times New Roman"/>
          <w:sz w:val="26"/>
          <w:szCs w:val="26"/>
        </w:rPr>
        <w:t xml:space="preserve"> sửa chữa và</w:t>
      </w:r>
      <w:r w:rsidRPr="005958AA">
        <w:rPr>
          <w:rFonts w:ascii="Times New Roman" w:hAnsi="Times New Roman" w:cs="Times New Roman"/>
          <w:sz w:val="26"/>
          <w:szCs w:val="26"/>
        </w:rPr>
        <w:t xml:space="preserve"> nâng cao chất lượng code.</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Unit Test giúp có thể kiểm tra lại code một cách nhanh chóng và chính xác khi thay đổi một phần nhỏ trong chương trình.</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Chi phí và thời gian hiện thực phần mềm giảm, bên cạnh đó chất lượng code được nâng cao và giảm rủi ro của từng chức năng một trong phần mềm.</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Unit Test trong Dashboard.</w:t>
      </w:r>
    </w:p>
    <w:p w:rsidR="00443D97" w:rsidRDefault="00443D97" w:rsidP="00443D97">
      <w:pPr>
        <w:jc w:val="both"/>
        <w:rPr>
          <w:rFonts w:ascii="Times New Roman" w:hAnsi="Times New Roman" w:cs="Times New Roman"/>
          <w:sz w:val="26"/>
          <w:szCs w:val="26"/>
        </w:rPr>
      </w:pPr>
      <w:r>
        <w:rPr>
          <w:rFonts w:ascii="Times New Roman" w:hAnsi="Times New Roman" w:cs="Times New Roman"/>
          <w:sz w:val="26"/>
          <w:szCs w:val="26"/>
        </w:rPr>
        <w:t>Dữ liệu của dashboard được tổng hợp từ nhiều dữ liệu khác nhau trên server  trả về, bên cạnh đó chức năng chính của dashboard là hiển thị chi tiết các dữ liệu tổng hợp cho khách hàng cũng như admin. Do đó, các thông tin này cần được đảm bảo chính xác khi lấy từ server và trong các phương thức tổng hợp.</w:t>
      </w:r>
    </w:p>
    <w:p w:rsidR="00443D97" w:rsidRDefault="00443D97" w:rsidP="00443D97">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Tất cả các đối tượng lưu trữ thông lấy từ server và các phương thức xử lý dữ liệu đều phải thực hiện Unit Test.</w:t>
      </w:r>
    </w:p>
    <w:p w:rsidR="00443D97" w:rsidRDefault="00443D97" w:rsidP="00443D97">
      <w:pPr>
        <w:pStyle w:val="ListParagraph"/>
        <w:numPr>
          <w:ilvl w:val="0"/>
          <w:numId w:val="6"/>
        </w:numPr>
        <w:jc w:val="both"/>
        <w:rPr>
          <w:rFonts w:ascii="Times New Roman" w:hAnsi="Times New Roman" w:cs="Times New Roman"/>
          <w:sz w:val="26"/>
          <w:szCs w:val="26"/>
        </w:rPr>
      </w:pPr>
      <w:r>
        <w:rPr>
          <w:rFonts w:ascii="Times New Roman" w:hAnsi="Times New Roman" w:cs="Times New Roman"/>
          <w:sz w:val="26"/>
          <w:szCs w:val="26"/>
        </w:rPr>
        <w:t>Công việc thực hiện.</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Xác định và thiết kế các trường hợp input testcases có thể xảy ra và kết quả mong đợi của các testcase đó trước khi lập trình chi tiết các chức năng chính.</w:t>
      </w:r>
    </w:p>
    <w:p w:rsidR="00443D97"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Viết tất cả các unit test theo các thiêt kế trên, có thể bổ sung trong quá trình hiện thực các chức năng chính.</w:t>
      </w:r>
    </w:p>
    <w:p w:rsidR="00443D97" w:rsidRPr="00DC51EF" w:rsidRDefault="00443D97" w:rsidP="00443D97">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Chạy test cases thường xuyên trong quá trình hiện thực và trong quá trình thay đổi và chỉnh sửa các chi tiết trong chương trình.</w:t>
      </w:r>
    </w:p>
    <w:p w:rsidR="00443D97" w:rsidRPr="005958AA" w:rsidRDefault="00443D97" w:rsidP="00443D97">
      <w:pPr>
        <w:jc w:val="both"/>
        <w:rPr>
          <w:rFonts w:ascii="Times New Roman" w:hAnsi="Times New Roman" w:cs="Times New Roman"/>
          <w:sz w:val="26"/>
          <w:szCs w:val="26"/>
        </w:rPr>
      </w:pPr>
    </w:p>
    <w:p w:rsidR="00443D97" w:rsidRPr="00443D97" w:rsidRDefault="00443D97" w:rsidP="00443D97"/>
    <w:sectPr w:rsidR="00443D97" w:rsidRPr="0044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ED0"/>
    <w:multiLevelType w:val="hybridMultilevel"/>
    <w:tmpl w:val="F3441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2C3425"/>
    <w:multiLevelType w:val="hybridMultilevel"/>
    <w:tmpl w:val="7B9237D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CDF18DC"/>
    <w:multiLevelType w:val="hybridMultilevel"/>
    <w:tmpl w:val="ACBAF6F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367306BB"/>
    <w:multiLevelType w:val="hybridMultilevel"/>
    <w:tmpl w:val="497A5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C26420C"/>
    <w:multiLevelType w:val="hybridMultilevel"/>
    <w:tmpl w:val="DD549680"/>
    <w:lvl w:ilvl="0" w:tplc="314EE5E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1691ECD"/>
    <w:multiLevelType w:val="hybridMultilevel"/>
    <w:tmpl w:val="E02CB68A"/>
    <w:lvl w:ilvl="0" w:tplc="AF0C03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F07907"/>
    <w:multiLevelType w:val="hybridMultilevel"/>
    <w:tmpl w:val="F912ECCE"/>
    <w:lvl w:ilvl="0" w:tplc="76C2927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FE54A9B"/>
    <w:multiLevelType w:val="hybridMultilevel"/>
    <w:tmpl w:val="FA703428"/>
    <w:lvl w:ilvl="0" w:tplc="805A6214">
      <w:start w:val="2"/>
      <w:numFmt w:val="bullet"/>
      <w:lvlText w:val=""/>
      <w:lvlJc w:val="left"/>
      <w:pPr>
        <w:ind w:left="720" w:hanging="360"/>
      </w:pPr>
      <w:rPr>
        <w:rFonts w:ascii="Wingdings" w:eastAsiaTheme="minorHAnsi"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0"/>
  </w:num>
  <w:num w:numId="5">
    <w:abstractNumId w:val="3"/>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761"/>
    <w:rsid w:val="00016922"/>
    <w:rsid w:val="00026A7C"/>
    <w:rsid w:val="00071A66"/>
    <w:rsid w:val="000745FF"/>
    <w:rsid w:val="0008231A"/>
    <w:rsid w:val="000C1F3E"/>
    <w:rsid w:val="000D6DA5"/>
    <w:rsid w:val="0014693A"/>
    <w:rsid w:val="00167259"/>
    <w:rsid w:val="001865C9"/>
    <w:rsid w:val="002418F6"/>
    <w:rsid w:val="0025000A"/>
    <w:rsid w:val="002977DB"/>
    <w:rsid w:val="002F79C9"/>
    <w:rsid w:val="00323737"/>
    <w:rsid w:val="00326051"/>
    <w:rsid w:val="00354D6F"/>
    <w:rsid w:val="00443D97"/>
    <w:rsid w:val="00464A5F"/>
    <w:rsid w:val="00464DFB"/>
    <w:rsid w:val="0049635A"/>
    <w:rsid w:val="004E3E78"/>
    <w:rsid w:val="0052492F"/>
    <w:rsid w:val="0056307B"/>
    <w:rsid w:val="005D6CCC"/>
    <w:rsid w:val="00646A62"/>
    <w:rsid w:val="00686AC9"/>
    <w:rsid w:val="00694CD9"/>
    <w:rsid w:val="006E37CD"/>
    <w:rsid w:val="00740331"/>
    <w:rsid w:val="00872F04"/>
    <w:rsid w:val="008B59FA"/>
    <w:rsid w:val="00902E5E"/>
    <w:rsid w:val="009124CB"/>
    <w:rsid w:val="00942EC4"/>
    <w:rsid w:val="00946825"/>
    <w:rsid w:val="00965CBB"/>
    <w:rsid w:val="00966391"/>
    <w:rsid w:val="009D6761"/>
    <w:rsid w:val="00A4104B"/>
    <w:rsid w:val="00AB1629"/>
    <w:rsid w:val="00B0313B"/>
    <w:rsid w:val="00B1497B"/>
    <w:rsid w:val="00B326FC"/>
    <w:rsid w:val="00B539CC"/>
    <w:rsid w:val="00B568FB"/>
    <w:rsid w:val="00B6646C"/>
    <w:rsid w:val="00BE2441"/>
    <w:rsid w:val="00BF4CA7"/>
    <w:rsid w:val="00C77360"/>
    <w:rsid w:val="00CA0A40"/>
    <w:rsid w:val="00CB5107"/>
    <w:rsid w:val="00D10661"/>
    <w:rsid w:val="00D12789"/>
    <w:rsid w:val="00D77462"/>
    <w:rsid w:val="00DE3129"/>
    <w:rsid w:val="00E34423"/>
    <w:rsid w:val="00F4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FD2D5-ECBB-42F4-AA38-367DF756E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F79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79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6761"/>
    <w:pPr>
      <w:ind w:left="720"/>
      <w:contextualSpacing/>
    </w:pPr>
  </w:style>
  <w:style w:type="character" w:customStyle="1" w:styleId="Heading1Char">
    <w:name w:val="Heading 1 Char"/>
    <w:basedOn w:val="DefaultParagraphFont"/>
    <w:link w:val="Heading1"/>
    <w:uiPriority w:val="9"/>
    <w:rsid w:val="002F79C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79C9"/>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902E5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F324-01DD-4266-96F9-B1E61F13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681</TotalTime>
  <Pages>4</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Nguyen</dc:creator>
  <cp:keywords/>
  <dc:description/>
  <cp:lastModifiedBy>Phuc Nguyen</cp:lastModifiedBy>
  <cp:revision>48</cp:revision>
  <dcterms:created xsi:type="dcterms:W3CDTF">2014-08-25T02:12:00Z</dcterms:created>
  <dcterms:modified xsi:type="dcterms:W3CDTF">2014-08-27T15:20:00Z</dcterms:modified>
</cp:coreProperties>
</file>